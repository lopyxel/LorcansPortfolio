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75"/>
        <w:tblW w:w="110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851"/>
        <w:gridCol w:w="6804"/>
      </w:tblGrid>
      <w:tr w:rsidR="00457610" w14:paraId="20DE645D" w14:textId="77777777" w:rsidTr="00457610">
        <w:trPr>
          <w:trHeight w:val="87"/>
        </w:trPr>
        <w:tc>
          <w:tcPr>
            <w:tcW w:w="3402" w:type="dxa"/>
          </w:tcPr>
          <w:p w14:paraId="15FF66E2" w14:textId="77777777" w:rsidR="00457610" w:rsidRDefault="00457610" w:rsidP="00457610">
            <w:pPr>
              <w:pStyle w:val="Heading3"/>
            </w:pPr>
            <w:bookmarkStart w:id="0" w:name="_Hlk54896976"/>
          </w:p>
          <w:p w14:paraId="021AB084" w14:textId="77777777" w:rsidR="00457610" w:rsidRDefault="00457610" w:rsidP="00457610"/>
          <w:p w14:paraId="54F26535" w14:textId="77777777" w:rsidR="00457610" w:rsidRDefault="00457610" w:rsidP="00457610">
            <w:r w:rsidRPr="00884F39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Profile</w:t>
            </w:r>
          </w:p>
          <w:p w14:paraId="7221975E" w14:textId="77777777" w:rsidR="00457610" w:rsidRDefault="00457610" w:rsidP="00457610"/>
          <w:p w14:paraId="0DB8DE53" w14:textId="4F93EA50" w:rsidR="00457610" w:rsidRDefault="00457610" w:rsidP="00457610">
            <w:pPr>
              <w:ind w:left="-120"/>
              <w:rPr>
                <w:sz w:val="20"/>
                <w:szCs w:val="24"/>
              </w:rPr>
            </w:pPr>
            <w:r w:rsidRPr="000A16B6">
              <w:rPr>
                <w:sz w:val="20"/>
                <w:szCs w:val="24"/>
              </w:rPr>
              <w:t xml:space="preserve">I am an ambitious and hardworking software </w:t>
            </w:r>
            <w:r w:rsidR="008403B6">
              <w:rPr>
                <w:sz w:val="20"/>
                <w:szCs w:val="24"/>
              </w:rPr>
              <w:t>graduate</w:t>
            </w:r>
            <w:r w:rsidRPr="000A16B6">
              <w:rPr>
                <w:sz w:val="20"/>
                <w:szCs w:val="24"/>
              </w:rPr>
              <w:t>. I am passionate about my hobbies and enjoy staying busy. I am very punctual and gain satisfaction from completing tasks.</w:t>
            </w:r>
            <w:r>
              <w:rPr>
                <w:sz w:val="20"/>
                <w:szCs w:val="24"/>
              </w:rPr>
              <w:t xml:space="preserve"> </w:t>
            </w:r>
          </w:p>
          <w:p w14:paraId="0835BC4B" w14:textId="77777777" w:rsidR="00457610" w:rsidRDefault="00457610" w:rsidP="00457610">
            <w:pPr>
              <w:ind w:left="-120"/>
              <w:rPr>
                <w:sz w:val="20"/>
                <w:szCs w:val="24"/>
              </w:rPr>
            </w:pPr>
          </w:p>
          <w:p w14:paraId="10854E2F" w14:textId="77777777" w:rsidR="00457610" w:rsidRPr="000A16B6" w:rsidRDefault="00457610" w:rsidP="00457610">
            <w:pPr>
              <w:ind w:left="-12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</w:t>
            </w:r>
            <w:r w:rsidRPr="000A16B6">
              <w:rPr>
                <w:sz w:val="20"/>
                <w:szCs w:val="24"/>
              </w:rPr>
              <w:t xml:space="preserve"> am open to constructive criticism and strive to complete all tasks I am set to the best of my ability. I have a good sense of initiative and am always on the lookout for ways I can help and contribute.</w:t>
            </w:r>
          </w:p>
          <w:p w14:paraId="651518BE" w14:textId="77777777" w:rsidR="00457610" w:rsidRDefault="00457610" w:rsidP="00457610"/>
          <w:sdt>
            <w:sdtPr>
              <w:id w:val="-1954003311"/>
              <w:placeholder>
                <w:docPart w:val="AC3A9223DB27426D84F6D0A2E830972D"/>
              </w:placeholder>
              <w:temporary/>
              <w:showingPlcHdr/>
              <w15:appearance w15:val="hidden"/>
            </w:sdtPr>
            <w:sdtEndPr/>
            <w:sdtContent>
              <w:p w14:paraId="75632FA6" w14:textId="77777777" w:rsidR="00457610" w:rsidRPr="00CB0055" w:rsidRDefault="00457610" w:rsidP="0045761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4681006033941BC9CF1493166DB742D"/>
              </w:placeholder>
              <w:temporary/>
              <w:showingPlcHdr/>
              <w15:appearance w15:val="hidden"/>
            </w:sdtPr>
            <w:sdtEndPr/>
            <w:sdtContent>
              <w:p w14:paraId="7927F274" w14:textId="77777777" w:rsidR="00457610" w:rsidRDefault="00457610" w:rsidP="00457610">
                <w:r w:rsidRPr="00087D9C">
                  <w:rPr>
                    <w:b/>
                    <w:bCs/>
                    <w:sz w:val="16"/>
                    <w:szCs w:val="20"/>
                  </w:rPr>
                  <w:t>PHONE:</w:t>
                </w:r>
              </w:p>
            </w:sdtContent>
          </w:sdt>
          <w:p w14:paraId="0C8D55CA" w14:textId="77777777" w:rsidR="00457610" w:rsidRDefault="00457610" w:rsidP="00457610">
            <w:r>
              <w:t>+353 89 946 9547</w:t>
            </w:r>
          </w:p>
          <w:p w14:paraId="2520CD6C" w14:textId="77777777" w:rsidR="00457610" w:rsidRDefault="00457610" w:rsidP="00457610"/>
          <w:sdt>
            <w:sdtPr>
              <w:id w:val="-240260293"/>
              <w:placeholder>
                <w:docPart w:val="B546AF44694C4E6DBA7019977C226EDE"/>
              </w:placeholder>
              <w:temporary/>
              <w:showingPlcHdr/>
              <w15:appearance w15:val="hidden"/>
            </w:sdtPr>
            <w:sdtEndPr/>
            <w:sdtContent>
              <w:p w14:paraId="7675740F" w14:textId="77777777" w:rsidR="00457610" w:rsidRDefault="00457610" w:rsidP="00457610">
                <w:r w:rsidRPr="00087D9C">
                  <w:rPr>
                    <w:b/>
                    <w:bCs/>
                    <w:sz w:val="16"/>
                    <w:szCs w:val="20"/>
                  </w:rPr>
                  <w:t>EMAIL:</w:t>
                </w:r>
              </w:p>
            </w:sdtContent>
          </w:sdt>
          <w:p w14:paraId="12F25CC3" w14:textId="38659472" w:rsidR="00457610" w:rsidRDefault="00457610" w:rsidP="00457610">
            <w:pPr>
              <w:rPr>
                <w:bCs/>
              </w:rPr>
            </w:pPr>
            <w:r w:rsidRPr="000A16B6">
              <w:rPr>
                <w:bCs/>
              </w:rPr>
              <w:t>lorcanturner@gmail.com</w:t>
            </w:r>
          </w:p>
          <w:p w14:paraId="2BFC99C7" w14:textId="4D843D2A" w:rsidR="00A27110" w:rsidRDefault="00A27110" w:rsidP="00457610">
            <w:pPr>
              <w:rPr>
                <w:rStyle w:val="Hyperlink"/>
                <w:bCs/>
                <w:color w:val="auto"/>
                <w:u w:val="none"/>
              </w:rPr>
            </w:pPr>
          </w:p>
          <w:p w14:paraId="3F4FE238" w14:textId="096C2CCE" w:rsidR="00A27110" w:rsidRPr="00A27110" w:rsidRDefault="00A27110" w:rsidP="00A27110">
            <w:pPr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PORTFOLIO:</w:t>
            </w:r>
          </w:p>
          <w:p w14:paraId="652B4A46" w14:textId="7243CB80" w:rsidR="00A27110" w:rsidRPr="00E85B36" w:rsidRDefault="00FA4279" w:rsidP="00A27110">
            <w:pPr>
              <w:rPr>
                <w:rStyle w:val="Hyperlink"/>
                <w:b/>
                <w:color w:val="0070C0"/>
                <w:u w:val="none"/>
              </w:rPr>
            </w:pPr>
            <w:hyperlink r:id="rId11" w:history="1">
              <w:r w:rsidR="00E85B36" w:rsidRPr="00E85B36">
                <w:rPr>
                  <w:rStyle w:val="Hyperlink"/>
                  <w:b/>
                  <w:color w:val="0070C0"/>
                </w:rPr>
                <w:t>lopyxel.github.io</w:t>
              </w:r>
            </w:hyperlink>
          </w:p>
          <w:p w14:paraId="76DD5B4F" w14:textId="77777777" w:rsidR="00457610" w:rsidRPr="00CB0055" w:rsidRDefault="00457610" w:rsidP="00457610">
            <w:pPr>
              <w:pStyle w:val="Heading3"/>
            </w:pPr>
            <w:r>
              <w:t>Main Hobbies</w:t>
            </w:r>
          </w:p>
          <w:p w14:paraId="2504E7ED" w14:textId="77777777" w:rsidR="00457610" w:rsidRDefault="00457610" w:rsidP="00457610">
            <w:r>
              <w:t>Music Production</w:t>
            </w:r>
          </w:p>
          <w:p w14:paraId="69E07A5E" w14:textId="77777777" w:rsidR="00457610" w:rsidRDefault="00457610" w:rsidP="00457610"/>
          <w:p w14:paraId="63C348A7" w14:textId="77777777" w:rsidR="00457610" w:rsidRDefault="00457610" w:rsidP="00457610">
            <w:r>
              <w:t>Game Development</w:t>
            </w:r>
          </w:p>
          <w:p w14:paraId="55C72D12" w14:textId="77777777" w:rsidR="00457610" w:rsidRDefault="00457610" w:rsidP="00457610"/>
          <w:p w14:paraId="5518F5C9" w14:textId="77777777" w:rsidR="00457610" w:rsidRDefault="00457610" w:rsidP="00457610">
            <w:r>
              <w:t>Keeping Active (running, cycling)</w:t>
            </w:r>
          </w:p>
          <w:p w14:paraId="399A0F97" w14:textId="77777777" w:rsidR="00457610" w:rsidRDefault="00457610" w:rsidP="00457610"/>
          <w:p w14:paraId="6654D916" w14:textId="77777777" w:rsidR="00457610" w:rsidRDefault="00457610" w:rsidP="00457610">
            <w:r>
              <w:t>Playing and learning new instruments</w:t>
            </w:r>
          </w:p>
          <w:p w14:paraId="60191AE6" w14:textId="77777777" w:rsidR="00457610" w:rsidRDefault="00457610" w:rsidP="00457610"/>
          <w:p w14:paraId="3E29D7B3" w14:textId="77777777" w:rsidR="00457610" w:rsidRDefault="00457610" w:rsidP="00457610">
            <w:r>
              <w:t>Learning new languages</w:t>
            </w:r>
          </w:p>
          <w:p w14:paraId="6644C850" w14:textId="77777777" w:rsidR="00457610" w:rsidRDefault="00457610" w:rsidP="00457610"/>
          <w:p w14:paraId="77C5A08B" w14:textId="77777777" w:rsidR="00457610" w:rsidRDefault="00457610" w:rsidP="00457610">
            <w:r>
              <w:t>Cooking</w:t>
            </w:r>
          </w:p>
          <w:p w14:paraId="73ACDB85" w14:textId="77777777" w:rsidR="00457610" w:rsidRDefault="00457610" w:rsidP="00457610"/>
          <w:p w14:paraId="496E743A" w14:textId="77777777" w:rsidR="00457610" w:rsidRPr="004D3011" w:rsidRDefault="00457610" w:rsidP="00457610"/>
        </w:tc>
        <w:tc>
          <w:tcPr>
            <w:tcW w:w="851" w:type="dxa"/>
          </w:tcPr>
          <w:p w14:paraId="2D6DB91A" w14:textId="77777777" w:rsidR="00457610" w:rsidRDefault="00457610" w:rsidP="00457610">
            <w:pPr>
              <w:tabs>
                <w:tab w:val="left" w:pos="990"/>
              </w:tabs>
            </w:pPr>
          </w:p>
        </w:tc>
        <w:tc>
          <w:tcPr>
            <w:tcW w:w="6804" w:type="dxa"/>
          </w:tcPr>
          <w:p w14:paraId="6562E0BA" w14:textId="77777777" w:rsidR="00457610" w:rsidRDefault="00457610" w:rsidP="00457610">
            <w:pPr>
              <w:pStyle w:val="Heading2"/>
            </w:pPr>
          </w:p>
          <w:p w14:paraId="1D5427F3" w14:textId="77777777" w:rsidR="00457610" w:rsidRPr="00884F39" w:rsidRDefault="00457610" w:rsidP="00457610">
            <w:pPr>
              <w:pStyle w:val="Title"/>
              <w:rPr>
                <w:sz w:val="48"/>
                <w:szCs w:val="72"/>
              </w:rPr>
            </w:pPr>
            <w:r w:rsidRPr="00884F39">
              <w:rPr>
                <w:sz w:val="48"/>
                <w:szCs w:val="72"/>
              </w:rPr>
              <w:t>Lorcan Turner</w:t>
            </w:r>
          </w:p>
          <w:p w14:paraId="408D49BA" w14:textId="77777777" w:rsidR="00457610" w:rsidRDefault="00457610" w:rsidP="00457610">
            <w:pPr>
              <w:pStyle w:val="Heading2"/>
            </w:pPr>
            <w:r w:rsidRPr="00884F39">
              <w:rPr>
                <w:spacing w:val="210"/>
                <w:sz w:val="24"/>
              </w:rPr>
              <w:t>Studen</w:t>
            </w:r>
            <w:r w:rsidRPr="00884F39">
              <w:rPr>
                <w:spacing w:val="6"/>
                <w:sz w:val="24"/>
              </w:rPr>
              <w:t>t</w:t>
            </w:r>
          </w:p>
          <w:sdt>
            <w:sdtPr>
              <w:id w:val="1049110328"/>
              <w:placeholder>
                <w:docPart w:val="5025ACB7090346CF977901C0B0864384"/>
              </w:placeholder>
              <w:temporary/>
              <w:showingPlcHdr/>
              <w15:appearance w15:val="hidden"/>
            </w:sdtPr>
            <w:sdtEndPr/>
            <w:sdtContent>
              <w:p w14:paraId="0752441C" w14:textId="77777777" w:rsidR="00457610" w:rsidRDefault="00457610" w:rsidP="0045761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A0B89FC" w14:textId="77777777" w:rsidR="00457610" w:rsidRPr="00087D9C" w:rsidRDefault="00457610" w:rsidP="00457610">
            <w:pPr>
              <w:pStyle w:val="Heading4"/>
              <w:rPr>
                <w:sz w:val="20"/>
                <w:szCs w:val="24"/>
              </w:rPr>
            </w:pPr>
            <w:r w:rsidRPr="00087D9C">
              <w:rPr>
                <w:sz w:val="20"/>
                <w:szCs w:val="24"/>
              </w:rPr>
              <w:t>Mullingar Community College</w:t>
            </w:r>
          </w:p>
          <w:p w14:paraId="27B98202" w14:textId="77777777" w:rsidR="00457610" w:rsidRPr="00087D9C" w:rsidRDefault="00457610" w:rsidP="00457610">
            <w:pPr>
              <w:pStyle w:val="Date"/>
              <w:rPr>
                <w:sz w:val="20"/>
                <w:szCs w:val="24"/>
              </w:rPr>
            </w:pPr>
            <w:r w:rsidRPr="00087D9C">
              <w:rPr>
                <w:sz w:val="20"/>
                <w:szCs w:val="24"/>
              </w:rPr>
              <w:t>2013 - 2018</w:t>
            </w:r>
          </w:p>
          <w:p w14:paraId="12BD4B24" w14:textId="77777777" w:rsidR="00457610" w:rsidRDefault="00457610" w:rsidP="00457610">
            <w:pPr>
              <w:pStyle w:val="ListParagraph"/>
              <w:numPr>
                <w:ilvl w:val="0"/>
                <w:numId w:val="2"/>
              </w:numPr>
              <w:ind w:left="720" w:hanging="283"/>
            </w:pPr>
            <w:r w:rsidRPr="00087D9C">
              <w:rPr>
                <w:sz w:val="18"/>
                <w:szCs w:val="18"/>
              </w:rPr>
              <w:t xml:space="preserve">6 subjects including: Higher level Biology (H4) and Construction Studies (H3), along with 3 other higher-level subjects. </w:t>
            </w:r>
          </w:p>
          <w:p w14:paraId="02F85157" w14:textId="77777777" w:rsidR="00457610" w:rsidRPr="00087D9C" w:rsidRDefault="00457610" w:rsidP="00457610">
            <w:pPr>
              <w:pStyle w:val="ListParagraph"/>
              <w:numPr>
                <w:ilvl w:val="0"/>
                <w:numId w:val="2"/>
              </w:numPr>
              <w:ind w:left="720" w:hanging="283"/>
              <w:rPr>
                <w:sz w:val="18"/>
                <w:szCs w:val="18"/>
              </w:rPr>
            </w:pPr>
            <w:r w:rsidRPr="00087D9C">
              <w:rPr>
                <w:sz w:val="18"/>
                <w:szCs w:val="18"/>
              </w:rPr>
              <w:t>6th year prefect</w:t>
            </w:r>
          </w:p>
          <w:p w14:paraId="0B551EFF" w14:textId="77777777" w:rsidR="00457610" w:rsidRPr="00087D9C" w:rsidRDefault="00457610" w:rsidP="00457610">
            <w:pPr>
              <w:pStyle w:val="ListParagraph"/>
              <w:numPr>
                <w:ilvl w:val="0"/>
                <w:numId w:val="2"/>
              </w:numPr>
              <w:ind w:left="720" w:hanging="283"/>
              <w:rPr>
                <w:sz w:val="18"/>
                <w:szCs w:val="18"/>
              </w:rPr>
            </w:pPr>
            <w:r w:rsidRPr="00087D9C">
              <w:rPr>
                <w:sz w:val="18"/>
                <w:szCs w:val="18"/>
              </w:rPr>
              <w:t>Attendance award for four years of secondary school</w:t>
            </w:r>
          </w:p>
          <w:p w14:paraId="5B92CC71" w14:textId="77777777" w:rsidR="00457610" w:rsidRDefault="00457610" w:rsidP="00457610">
            <w:pPr>
              <w:pStyle w:val="ListParagraph"/>
              <w:numPr>
                <w:ilvl w:val="0"/>
                <w:numId w:val="2"/>
              </w:numPr>
              <w:ind w:left="720" w:hanging="283"/>
            </w:pPr>
            <w:r w:rsidRPr="00087D9C">
              <w:rPr>
                <w:sz w:val="18"/>
                <w:szCs w:val="18"/>
              </w:rPr>
              <w:t>Academic award 2014 and 2015</w:t>
            </w:r>
          </w:p>
          <w:p w14:paraId="29B9F78A" w14:textId="77777777" w:rsidR="00457610" w:rsidRPr="00087D9C" w:rsidRDefault="00457610" w:rsidP="00457610">
            <w:pPr>
              <w:pStyle w:val="Heading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Technological University of the Shannon</w:t>
            </w:r>
          </w:p>
          <w:p w14:paraId="5E5A3449" w14:textId="4675A6C3" w:rsidR="00457610" w:rsidRPr="00087D9C" w:rsidRDefault="00457610" w:rsidP="00457610">
            <w:pPr>
              <w:pStyle w:val="Date"/>
              <w:rPr>
                <w:sz w:val="20"/>
                <w:szCs w:val="24"/>
              </w:rPr>
            </w:pPr>
            <w:r w:rsidRPr="00087D9C">
              <w:rPr>
                <w:sz w:val="20"/>
                <w:szCs w:val="24"/>
              </w:rPr>
              <w:t xml:space="preserve">2018 - </w:t>
            </w:r>
            <w:r w:rsidR="002E5306">
              <w:rPr>
                <w:sz w:val="20"/>
                <w:szCs w:val="24"/>
              </w:rPr>
              <w:t>2022</w:t>
            </w:r>
          </w:p>
          <w:p w14:paraId="0B10AABA" w14:textId="77777777" w:rsidR="00457610" w:rsidRDefault="00457610" w:rsidP="0045761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GPA of 77.57 in my third year</w:t>
            </w:r>
          </w:p>
          <w:p w14:paraId="197246AA" w14:textId="5256512E" w:rsidR="00457610" w:rsidRDefault="008403B6" w:rsidP="00457610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GPA of 71.5 in my final year</w:t>
            </w:r>
          </w:p>
          <w:p w14:paraId="344DB675" w14:textId="306D788D" w:rsidR="00716A89" w:rsidRPr="00087D9C" w:rsidRDefault="00716A89" w:rsidP="00716A89">
            <w:pPr>
              <w:pStyle w:val="ListParagraph"/>
              <w:ind w:left="76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Result: First class honours degree software and Game development</w:t>
            </w:r>
          </w:p>
          <w:p w14:paraId="547544A6" w14:textId="245D7565" w:rsidR="00716A89" w:rsidRDefault="00716A89" w:rsidP="00716A89">
            <w:pPr>
              <w:pStyle w:val="ListParagraph"/>
              <w:ind w:left="768"/>
              <w:rPr>
                <w:sz w:val="18"/>
                <w:szCs w:val="18"/>
              </w:rPr>
            </w:pPr>
          </w:p>
          <w:sdt>
            <w:sdtPr>
              <w:id w:val="1001553383"/>
              <w:placeholder>
                <w:docPart w:val="4AA8E0675E484C1CB9A33C3AF220EB23"/>
              </w:placeholder>
              <w:temporary/>
              <w:showingPlcHdr/>
              <w15:appearance w15:val="hidden"/>
            </w:sdtPr>
            <w:sdtEndPr/>
            <w:sdtContent>
              <w:p w14:paraId="500D97DC" w14:textId="77777777" w:rsidR="00457610" w:rsidRDefault="00457610" w:rsidP="0045761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487C44A" w14:textId="77777777" w:rsidR="00457610" w:rsidRPr="00087D9C" w:rsidRDefault="00457610" w:rsidP="00457610">
            <w:pPr>
              <w:pStyle w:val="Heading4"/>
              <w:rPr>
                <w:bCs/>
                <w:sz w:val="20"/>
                <w:szCs w:val="24"/>
              </w:rPr>
            </w:pPr>
            <w:r w:rsidRPr="00087D9C">
              <w:rPr>
                <w:sz w:val="20"/>
                <w:szCs w:val="24"/>
              </w:rPr>
              <w:t>The Learning Lab [Retail Assistant]</w:t>
            </w:r>
          </w:p>
          <w:p w14:paraId="57821DE7" w14:textId="77777777" w:rsidR="00457610" w:rsidRPr="00036450" w:rsidRDefault="00457610" w:rsidP="00457610">
            <w:pPr>
              <w:pStyle w:val="Date"/>
            </w:pPr>
            <w:r>
              <w:t>One week in February of 2017</w:t>
            </w:r>
          </w:p>
          <w:p w14:paraId="35C20AA6" w14:textId="77777777" w:rsidR="00457610" w:rsidRDefault="00457610" w:rsidP="0045761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87D9C">
              <w:rPr>
                <w:sz w:val="18"/>
                <w:szCs w:val="18"/>
              </w:rPr>
              <w:t>Organizing the store</w:t>
            </w:r>
          </w:p>
          <w:p w14:paraId="701F5313" w14:textId="77777777" w:rsidR="00457610" w:rsidRDefault="00457610" w:rsidP="0045761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087D9C">
              <w:rPr>
                <w:sz w:val="18"/>
                <w:szCs w:val="18"/>
              </w:rPr>
              <w:t>erving customers</w:t>
            </w:r>
          </w:p>
          <w:p w14:paraId="7CC2F8C2" w14:textId="77777777" w:rsidR="00457610" w:rsidRDefault="00457610" w:rsidP="0045761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087D9C">
              <w:rPr>
                <w:sz w:val="18"/>
                <w:szCs w:val="18"/>
              </w:rPr>
              <w:t>earranging shelves</w:t>
            </w:r>
          </w:p>
          <w:p w14:paraId="5ECE2A3A" w14:textId="77777777" w:rsidR="00457610" w:rsidRDefault="00457610" w:rsidP="0045761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087D9C">
              <w:rPr>
                <w:sz w:val="18"/>
                <w:szCs w:val="18"/>
              </w:rPr>
              <w:t>npacking deliveries</w:t>
            </w:r>
          </w:p>
          <w:p w14:paraId="2636E7BC" w14:textId="77777777" w:rsidR="00457610" w:rsidRPr="002D542D" w:rsidRDefault="00457610" w:rsidP="0045761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</w:t>
            </w:r>
            <w:r w:rsidRPr="00087D9C">
              <w:rPr>
                <w:sz w:val="18"/>
                <w:szCs w:val="18"/>
              </w:rPr>
              <w:t xml:space="preserve"> cleaning</w:t>
            </w:r>
          </w:p>
          <w:p w14:paraId="2364EA05" w14:textId="77777777" w:rsidR="00457610" w:rsidRPr="00087D9C" w:rsidRDefault="00457610" w:rsidP="00457610">
            <w:pPr>
              <w:pStyle w:val="Heading4"/>
              <w:rPr>
                <w:bCs/>
                <w:sz w:val="20"/>
                <w:szCs w:val="24"/>
              </w:rPr>
            </w:pPr>
            <w:r w:rsidRPr="00087D9C">
              <w:rPr>
                <w:sz w:val="20"/>
                <w:szCs w:val="24"/>
              </w:rPr>
              <w:t>Mullingar Community College [cleaner/ maintenance]</w:t>
            </w:r>
          </w:p>
          <w:p w14:paraId="717289AC" w14:textId="77777777" w:rsidR="00457610" w:rsidRPr="00087D9C" w:rsidRDefault="00457610" w:rsidP="00457610">
            <w:pPr>
              <w:rPr>
                <w:sz w:val="14"/>
                <w:szCs w:val="18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6th June </w:t>
            </w:r>
            <w:r w:rsidRPr="004D3011">
              <w:t>–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22nd June</w:t>
            </w:r>
            <w:r>
              <w:t xml:space="preserve"> </w:t>
            </w:r>
          </w:p>
          <w:p w14:paraId="52186CBE" w14:textId="77777777" w:rsidR="00457610" w:rsidRDefault="00457610" w:rsidP="00457610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87D9C">
              <w:rPr>
                <w:sz w:val="18"/>
                <w:szCs w:val="18"/>
              </w:rPr>
              <w:t>Cleaning classrooms</w:t>
            </w:r>
            <w:r>
              <w:rPr>
                <w:sz w:val="18"/>
                <w:szCs w:val="18"/>
              </w:rPr>
              <w:t>: washing walls, mopping floors, vacuuming, cleaning toilets</w:t>
            </w:r>
          </w:p>
          <w:p w14:paraId="0E10862D" w14:textId="77777777" w:rsidR="00457610" w:rsidRDefault="00457610" w:rsidP="00457610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Moving furniture</w:t>
            </w:r>
          </w:p>
          <w:p w14:paraId="2AF814F6" w14:textId="77777777" w:rsidR="00457610" w:rsidRDefault="00457610" w:rsidP="00457610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Managing book returns and disposals</w:t>
            </w:r>
          </w:p>
          <w:p w14:paraId="0A48E614" w14:textId="77777777" w:rsidR="00457610" w:rsidRPr="000F0B65" w:rsidRDefault="00457610" w:rsidP="00457610">
            <w:pPr>
              <w:pStyle w:val="ListParagraph"/>
              <w:numPr>
                <w:ilvl w:val="0"/>
                <w:numId w:val="3"/>
              </w:numPr>
              <w:rPr>
                <w:sz w:val="14"/>
                <w:szCs w:val="14"/>
              </w:rPr>
            </w:pPr>
            <w:r w:rsidRPr="000F0B65">
              <w:rPr>
                <w:sz w:val="18"/>
                <w:szCs w:val="14"/>
              </w:rPr>
              <w:t>Dish washing</w:t>
            </w:r>
          </w:p>
          <w:p w14:paraId="29AF5666" w14:textId="2341B06C" w:rsidR="00457610" w:rsidRPr="00087D9C" w:rsidRDefault="008403B6" w:rsidP="00457610">
            <w:pPr>
              <w:pStyle w:val="Heading4"/>
              <w:rPr>
                <w:bCs/>
                <w:sz w:val="20"/>
                <w:szCs w:val="24"/>
              </w:rPr>
            </w:pPr>
            <w:r>
              <w:rPr>
                <w:sz w:val="20"/>
                <w:szCs w:val="24"/>
              </w:rPr>
              <w:t>Spar (Tills)</w:t>
            </w:r>
          </w:p>
          <w:p w14:paraId="46924552" w14:textId="1A7C6502" w:rsidR="00457610" w:rsidRPr="004D3011" w:rsidRDefault="00457610" w:rsidP="00457610">
            <w:pPr>
              <w:pStyle w:val="Date"/>
            </w:pPr>
            <w:r>
              <w:t>Summer</w:t>
            </w:r>
            <w:r w:rsidR="008403B6">
              <w:t xml:space="preserve"> Fleadh </w:t>
            </w:r>
            <w:proofErr w:type="spellStart"/>
            <w:r w:rsidR="008403B6">
              <w:t>Cheoil</w:t>
            </w:r>
            <w:proofErr w:type="spellEnd"/>
            <w:r>
              <w:t xml:space="preserve"> </w:t>
            </w:r>
            <w:r w:rsidR="008403B6">
              <w:t>2022</w:t>
            </w:r>
          </w:p>
          <w:p w14:paraId="747A3274" w14:textId="227E8C04" w:rsidR="00457610" w:rsidRDefault="008403B6" w:rsidP="0045761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Lotto tickets and cigarettes, nicotine products and alcohol service</w:t>
            </w:r>
          </w:p>
          <w:p w14:paraId="0EEE79EA" w14:textId="4F0431D3" w:rsidR="00457610" w:rsidRDefault="00786156" w:rsidP="0045761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Filling shelves with stock</w:t>
            </w:r>
          </w:p>
          <w:p w14:paraId="28F9A9F1" w14:textId="77777777" w:rsidR="00332D45" w:rsidRPr="00332D45" w:rsidRDefault="00332D45" w:rsidP="008279C7">
            <w:pPr>
              <w:pStyle w:val="ListParagraph"/>
              <w:numPr>
                <w:ilvl w:val="0"/>
                <w:numId w:val="5"/>
              </w:numPr>
              <w:rPr>
                <w:bCs/>
                <w:sz w:val="20"/>
                <w:szCs w:val="24"/>
              </w:rPr>
            </w:pPr>
            <w:r w:rsidRPr="00332D45">
              <w:rPr>
                <w:sz w:val="18"/>
                <w:szCs w:val="18"/>
              </w:rPr>
              <w:t>Cleaning</w:t>
            </w:r>
            <w:r w:rsidR="00457610" w:rsidRPr="00332D45">
              <w:rPr>
                <w:sz w:val="18"/>
                <w:szCs w:val="18"/>
              </w:rPr>
              <w:t xml:space="preserve"> and organis</w:t>
            </w:r>
            <w:r w:rsidRPr="00332D45">
              <w:rPr>
                <w:sz w:val="18"/>
                <w:szCs w:val="18"/>
              </w:rPr>
              <w:t>ing</w:t>
            </w:r>
          </w:p>
          <w:p w14:paraId="512A0A3D" w14:textId="77777777" w:rsidR="00332D45" w:rsidRPr="00332D45" w:rsidRDefault="00332D45" w:rsidP="008279C7">
            <w:pPr>
              <w:pStyle w:val="ListParagraph"/>
              <w:numPr>
                <w:ilvl w:val="0"/>
                <w:numId w:val="5"/>
              </w:numPr>
              <w:rPr>
                <w:bCs/>
                <w:sz w:val="20"/>
                <w:szCs w:val="24"/>
              </w:rPr>
            </w:pPr>
          </w:p>
          <w:p w14:paraId="22BED4BD" w14:textId="3E752968" w:rsidR="00457610" w:rsidRPr="00332D45" w:rsidRDefault="00457610" w:rsidP="00332D45">
            <w:pPr>
              <w:rPr>
                <w:b/>
                <w:sz w:val="20"/>
                <w:szCs w:val="24"/>
              </w:rPr>
            </w:pPr>
            <w:proofErr w:type="spellStart"/>
            <w:r w:rsidRPr="00332D45">
              <w:rPr>
                <w:b/>
                <w:sz w:val="20"/>
                <w:szCs w:val="24"/>
              </w:rPr>
              <w:t>Realsim</w:t>
            </w:r>
            <w:proofErr w:type="spellEnd"/>
            <w:r w:rsidRPr="00332D45">
              <w:rPr>
                <w:b/>
                <w:sz w:val="20"/>
                <w:szCs w:val="24"/>
              </w:rPr>
              <w:t xml:space="preserve"> [software engineer and 3d modeler]</w:t>
            </w:r>
          </w:p>
          <w:p w14:paraId="0DF41155" w14:textId="35F1A57C" w:rsidR="00457610" w:rsidRPr="004D3011" w:rsidRDefault="00457610" w:rsidP="00457610">
            <w:pPr>
              <w:pStyle w:val="Date"/>
            </w:pPr>
            <w:r>
              <w:t>Jan 19</w:t>
            </w:r>
            <w:r w:rsidRPr="006B0791">
              <w:rPr>
                <w:vertAlign w:val="superscript"/>
              </w:rPr>
              <w:t>th</w:t>
            </w:r>
            <w:r w:rsidR="00111139">
              <w:t>, 2021</w:t>
            </w:r>
            <w:r>
              <w:t xml:space="preserve"> – August 26</w:t>
            </w:r>
            <w:r w:rsidRPr="006B0791">
              <w:rPr>
                <w:vertAlign w:val="superscript"/>
              </w:rPr>
              <w:t>th</w:t>
            </w:r>
            <w:r w:rsidR="00111139">
              <w:t>, 2021</w:t>
            </w:r>
            <w:r>
              <w:t xml:space="preserve"> </w:t>
            </w:r>
            <w:r w:rsidR="008403B6">
              <w:t>(8 months)</w:t>
            </w:r>
          </w:p>
          <w:p w14:paraId="6749A5F8" w14:textId="77777777" w:rsidR="00457610" w:rsidRDefault="00457610" w:rsidP="0045761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Planning Applications</w:t>
            </w:r>
          </w:p>
          <w:p w14:paraId="0F710EDC" w14:textId="77777777" w:rsidR="00457610" w:rsidRDefault="00457610" w:rsidP="0045761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Bug fixing, improving, and adding tools to template prefab tools</w:t>
            </w:r>
          </w:p>
          <w:p w14:paraId="7F53D9BF" w14:textId="77777777" w:rsidR="00457610" w:rsidRDefault="00457610" w:rsidP="0045761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Documentation, planning, testing</w:t>
            </w:r>
          </w:p>
          <w:p w14:paraId="4ED56DB2" w14:textId="388FBDB6" w:rsidR="00457610" w:rsidRDefault="00457610" w:rsidP="0045761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research </w:t>
            </w:r>
          </w:p>
          <w:p w14:paraId="713820DD" w14:textId="721BE758" w:rsidR="00203ACA" w:rsidRDefault="008403B6" w:rsidP="00203ACA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 dispatcher software</w:t>
            </w:r>
          </w:p>
          <w:p w14:paraId="33872104" w14:textId="620A6EA4" w:rsidR="00203ACA" w:rsidRDefault="00203ACA" w:rsidP="00203ACA">
            <w:pPr>
              <w:pStyle w:val="ListParagraph"/>
              <w:rPr>
                <w:sz w:val="18"/>
                <w:szCs w:val="18"/>
              </w:rPr>
            </w:pPr>
          </w:p>
          <w:p w14:paraId="454381C3" w14:textId="49D5FD2A" w:rsidR="00203ACA" w:rsidRDefault="00203ACA" w:rsidP="00203ACA">
            <w:pPr>
              <w:pStyle w:val="ListParagraph"/>
              <w:rPr>
                <w:sz w:val="18"/>
                <w:szCs w:val="18"/>
              </w:rPr>
            </w:pPr>
          </w:p>
          <w:p w14:paraId="70AD3E7E" w14:textId="2FC53238" w:rsidR="00203ACA" w:rsidRPr="00203ACA" w:rsidRDefault="00203ACA" w:rsidP="00203ACA">
            <w:pPr>
              <w:rPr>
                <w:szCs w:val="18"/>
              </w:rPr>
            </w:pPr>
            <w:r>
              <w:rPr>
                <w:szCs w:val="18"/>
              </w:rPr>
              <w:lastRenderedPageBreak/>
              <w:t>PORTFOLIO HERE</w:t>
            </w:r>
          </w:p>
          <w:p w14:paraId="6CDE227F" w14:textId="77777777" w:rsidR="00457610" w:rsidRPr="002D542D" w:rsidRDefault="00457610" w:rsidP="00457610">
            <w:pPr>
              <w:pStyle w:val="Heading2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5720" distB="45720" distL="114300" distR="114300" simplePos="0" relativeHeight="251684864" behindDoc="1" locked="0" layoutInCell="1" allowOverlap="1" wp14:anchorId="0EBD11F0" wp14:editId="6B19697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570865</wp:posOffset>
                      </wp:positionV>
                      <wp:extent cx="4069080" cy="1971675"/>
                      <wp:effectExtent l="0" t="0" r="7620" b="9525"/>
                      <wp:wrapTight wrapText="bothSides">
                        <wp:wrapPolygon edited="0">
                          <wp:start x="21600" y="21600"/>
                          <wp:lineTo x="21600" y="104"/>
                          <wp:lineTo x="61" y="104"/>
                          <wp:lineTo x="61" y="21600"/>
                          <wp:lineTo x="21600" y="2160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4069080" cy="1971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055"/>
                                    <w:gridCol w:w="3056"/>
                                  </w:tblGrid>
                                  <w:tr w:rsidR="00457610" w14:paraId="5140587A" w14:textId="77777777" w:rsidTr="002D542D">
                                    <w:tc>
                                      <w:tcPr>
                                        <w:tcW w:w="3055" w:type="dxa"/>
                                      </w:tcPr>
                                      <w:p w14:paraId="77D18AB5" w14:textId="77777777" w:rsidR="00457610" w:rsidRDefault="00457610" w:rsidP="002D542D">
                                        <w:r w:rsidRPr="00087D9C">
                                          <w:rPr>
                                            <w:b/>
                                            <w:bCs/>
                                          </w:rPr>
                                          <w:t>The Learning Lab</w:t>
                                        </w:r>
                                      </w:p>
                                      <w:p w14:paraId="3CC34BEC" w14:textId="77777777" w:rsidR="00457610" w:rsidRDefault="00FA4279" w:rsidP="002D542D">
                                        <w:pPr>
                                          <w:rPr>
                                            <w:b/>
                                            <w:bCs/>
                                            <w:caps/>
                                          </w:rPr>
                                        </w:pPr>
                                        <w:hyperlink r:id="rId12" w:history="1">
                                          <w:r w:rsidR="00457610" w:rsidRPr="004B0E15">
                                            <w:t>Magdalen Kelly</w:t>
                                          </w:r>
                                        </w:hyperlink>
                                        <w:r w:rsidR="00457610">
                                          <w:t xml:space="preserve"> </w:t>
                                        </w:r>
                                      </w:p>
                                      <w:p w14:paraId="2B44747A" w14:textId="283363E0" w:rsidR="00457610" w:rsidRDefault="00457610" w:rsidP="002D542D">
                                        <w:r w:rsidRPr="004B0E15">
                                          <w:t>(044) 934 2497</w:t>
                                        </w:r>
                                      </w:p>
                                      <w:p w14:paraId="568B4A76" w14:textId="38B472A6" w:rsidR="00786156" w:rsidRDefault="00786156" w:rsidP="002D542D"/>
                                      <w:p w14:paraId="5D76CE65" w14:textId="2E0FC025" w:rsidR="00786156" w:rsidRDefault="00786156" w:rsidP="00786156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Spar</w:t>
                                        </w:r>
                                      </w:p>
                                      <w:p w14:paraId="31D8EEB4" w14:textId="0C602F72" w:rsidR="00786156" w:rsidRDefault="00786156" w:rsidP="00786156">
                                        <w:pPr>
                                          <w:rPr>
                                            <w:b/>
                                            <w:bCs/>
                                            <w:caps/>
                                          </w:rPr>
                                        </w:pPr>
                                        <w:r>
                                          <w:t>Roy</w:t>
                                        </w:r>
                                      </w:p>
                                      <w:p w14:paraId="6A4A4C73" w14:textId="3770EA3F" w:rsidR="00786156" w:rsidRDefault="00786156" w:rsidP="00786156">
                                        <w:r w:rsidRPr="004B0E15">
                                          <w:t>(</w:t>
                                        </w:r>
                                        <w:r>
                                          <w:t>353</w:t>
                                        </w:r>
                                        <w:r w:rsidRPr="004B0E15">
                                          <w:t xml:space="preserve">) </w:t>
                                        </w:r>
                                        <w:r>
                                          <w:t>87 259 3802</w:t>
                                        </w:r>
                                      </w:p>
                                      <w:p w14:paraId="7D9F25B7" w14:textId="77777777" w:rsidR="00786156" w:rsidRDefault="00786156" w:rsidP="002D542D"/>
                                      <w:p w14:paraId="7C353AB1" w14:textId="77777777" w:rsidR="00457610" w:rsidRDefault="00457610" w:rsidP="002D542D"/>
                                    </w:tc>
                                    <w:tc>
                                      <w:tcPr>
                                        <w:tcW w:w="3056" w:type="dxa"/>
                                      </w:tcPr>
                                      <w:p w14:paraId="2119985B" w14:textId="77777777" w:rsidR="00457610" w:rsidRDefault="00457610" w:rsidP="002D542D">
                                        <w:r w:rsidRPr="00087D9C">
                                          <w:rPr>
                                            <w:b/>
                                            <w:bCs/>
                                          </w:rPr>
                                          <w:t>Mullingar Youth Project</w:t>
                                        </w:r>
                                      </w:p>
                                      <w:p w14:paraId="6DF69EDE" w14:textId="77777777" w:rsidR="00457610" w:rsidRDefault="00457610" w:rsidP="002D542D">
                                        <w:r>
                                          <w:t>C</w:t>
                                        </w:r>
                                        <w:r w:rsidRPr="00D31C96">
                                          <w:t xml:space="preserve">atherine </w:t>
                                        </w:r>
                                        <w:r>
                                          <w:t>M</w:t>
                                        </w:r>
                                        <w:r w:rsidRPr="00D31C96">
                                          <w:t>cEntee</w:t>
                                        </w:r>
                                        <w:r>
                                          <w:t xml:space="preserve"> </w:t>
                                        </w:r>
                                      </w:p>
                                      <w:p w14:paraId="29399340" w14:textId="77777777" w:rsidR="00457610" w:rsidRDefault="00457610" w:rsidP="002D542D">
                                        <w:r>
                                          <w:t>(</w:t>
                                        </w:r>
                                        <w:r w:rsidRPr="00D31C96">
                                          <w:t>353</w:t>
                                        </w:r>
                                        <w:r>
                                          <w:t xml:space="preserve">) </w:t>
                                        </w:r>
                                        <w:r w:rsidRPr="00D31C96">
                                          <w:t>4493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D31C96">
                                          <w:t>49636</w:t>
                                        </w:r>
                                      </w:p>
                                      <w:p w14:paraId="7C92EFCB" w14:textId="77777777" w:rsidR="00457610" w:rsidRDefault="00457610"/>
                                      <w:p w14:paraId="056EA562" w14:textId="3A59A299" w:rsidR="00613409" w:rsidRDefault="00613409" w:rsidP="00613409">
                                        <w:proofErr w:type="spell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Realsim</w:t>
                                        </w:r>
                                        <w:proofErr w:type="spellEnd"/>
                                      </w:p>
                                      <w:p w14:paraId="5945B8E6" w14:textId="77777777" w:rsidR="00613409" w:rsidRDefault="00613409">
                                        <w:r>
                                          <w:t>Gavin Duffy</w:t>
                                        </w:r>
                                      </w:p>
                                      <w:p w14:paraId="20D2C79B" w14:textId="42AF81D5" w:rsidR="00613409" w:rsidRDefault="006555FF">
                                        <w:r w:rsidRPr="004B0E15">
                                          <w:t>(</w:t>
                                        </w:r>
                                        <w:r>
                                          <w:t>353</w:t>
                                        </w:r>
                                        <w:r w:rsidRPr="004B0E15">
                                          <w:t xml:space="preserve">) </w:t>
                                        </w:r>
                                        <w:r w:rsidR="00613409">
                                          <w:t>86 396 2245</w:t>
                                        </w:r>
                                      </w:p>
                                    </w:tc>
                                  </w:tr>
                                </w:tbl>
                                <w:p w14:paraId="2C8F31FD" w14:textId="77777777" w:rsidR="00457610" w:rsidRDefault="00457610" w:rsidP="00457610"/>
                                <w:p w14:paraId="0C7D7F72" w14:textId="77777777" w:rsidR="00457610" w:rsidRDefault="00457610" w:rsidP="00457610"/>
                                <w:p w14:paraId="458EE54C" w14:textId="77777777" w:rsidR="00457610" w:rsidRDefault="00457610" w:rsidP="0045761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BD11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4pt;margin-top:44.95pt;width:320.4pt;height:155.25pt;rotation:180;flip:y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3056"/>
                            </w:tblGrid>
                            <w:tr w:rsidR="00457610" w14:paraId="5140587A" w14:textId="77777777" w:rsidTr="002D542D">
                              <w:tc>
                                <w:tcPr>
                                  <w:tcW w:w="3055" w:type="dxa"/>
                                </w:tcPr>
                                <w:p w14:paraId="77D18AB5" w14:textId="77777777" w:rsidR="00457610" w:rsidRDefault="00457610" w:rsidP="002D542D">
                                  <w:r w:rsidRPr="00087D9C">
                                    <w:rPr>
                                      <w:b/>
                                      <w:bCs/>
                                    </w:rPr>
                                    <w:t>The Learning Lab</w:t>
                                  </w:r>
                                </w:p>
                                <w:p w14:paraId="3CC34BEC" w14:textId="77777777" w:rsidR="00457610" w:rsidRDefault="00FA4279" w:rsidP="002D542D">
                                  <w:pPr>
                                    <w:rPr>
                                      <w:b/>
                                      <w:bCs/>
                                      <w:caps/>
                                    </w:rPr>
                                  </w:pPr>
                                  <w:hyperlink r:id="rId13" w:history="1">
                                    <w:r w:rsidR="00457610" w:rsidRPr="004B0E15">
                                      <w:t>Magdalen Kelly</w:t>
                                    </w:r>
                                  </w:hyperlink>
                                  <w:r w:rsidR="00457610">
                                    <w:t xml:space="preserve"> </w:t>
                                  </w:r>
                                </w:p>
                                <w:p w14:paraId="2B44747A" w14:textId="283363E0" w:rsidR="00457610" w:rsidRDefault="00457610" w:rsidP="002D542D">
                                  <w:r w:rsidRPr="004B0E15">
                                    <w:t>(044) 934 2497</w:t>
                                  </w:r>
                                </w:p>
                                <w:p w14:paraId="568B4A76" w14:textId="38B472A6" w:rsidR="00786156" w:rsidRDefault="00786156" w:rsidP="002D542D"/>
                                <w:p w14:paraId="5D76CE65" w14:textId="2E0FC025" w:rsidR="00786156" w:rsidRDefault="00786156" w:rsidP="00786156">
                                  <w:r>
                                    <w:rPr>
                                      <w:b/>
                                      <w:bCs/>
                                    </w:rPr>
                                    <w:t>Spar</w:t>
                                  </w:r>
                                </w:p>
                                <w:p w14:paraId="31D8EEB4" w14:textId="0C602F72" w:rsidR="00786156" w:rsidRDefault="00786156" w:rsidP="00786156">
                                  <w:pPr>
                                    <w:rPr>
                                      <w:b/>
                                      <w:bCs/>
                                      <w:caps/>
                                    </w:rPr>
                                  </w:pPr>
                                  <w:r>
                                    <w:t>Roy</w:t>
                                  </w:r>
                                </w:p>
                                <w:p w14:paraId="6A4A4C73" w14:textId="3770EA3F" w:rsidR="00786156" w:rsidRDefault="00786156" w:rsidP="00786156">
                                  <w:r w:rsidRPr="004B0E15">
                                    <w:t>(</w:t>
                                  </w:r>
                                  <w:r>
                                    <w:t>353</w:t>
                                  </w:r>
                                  <w:r w:rsidRPr="004B0E15">
                                    <w:t xml:space="preserve">) </w:t>
                                  </w:r>
                                  <w:r>
                                    <w:t>87 259 3802</w:t>
                                  </w:r>
                                </w:p>
                                <w:p w14:paraId="7D9F25B7" w14:textId="77777777" w:rsidR="00786156" w:rsidRDefault="00786156" w:rsidP="002D542D"/>
                                <w:p w14:paraId="7C353AB1" w14:textId="77777777" w:rsidR="00457610" w:rsidRDefault="00457610" w:rsidP="002D542D"/>
                              </w:tc>
                              <w:tc>
                                <w:tcPr>
                                  <w:tcW w:w="3056" w:type="dxa"/>
                                </w:tcPr>
                                <w:p w14:paraId="2119985B" w14:textId="77777777" w:rsidR="00457610" w:rsidRDefault="00457610" w:rsidP="002D542D">
                                  <w:r w:rsidRPr="00087D9C">
                                    <w:rPr>
                                      <w:b/>
                                      <w:bCs/>
                                    </w:rPr>
                                    <w:t>Mullingar Youth Project</w:t>
                                  </w:r>
                                </w:p>
                                <w:p w14:paraId="6DF69EDE" w14:textId="77777777" w:rsidR="00457610" w:rsidRDefault="00457610" w:rsidP="002D542D">
                                  <w:r>
                                    <w:t>C</w:t>
                                  </w:r>
                                  <w:r w:rsidRPr="00D31C96">
                                    <w:t xml:space="preserve">atherine </w:t>
                                  </w:r>
                                  <w:r>
                                    <w:t>M</w:t>
                                  </w:r>
                                  <w:r w:rsidRPr="00D31C96">
                                    <w:t>cEntee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29399340" w14:textId="77777777" w:rsidR="00457610" w:rsidRDefault="00457610" w:rsidP="002D542D">
                                  <w:r>
                                    <w:t>(</w:t>
                                  </w:r>
                                  <w:r w:rsidRPr="00D31C96">
                                    <w:t>353</w:t>
                                  </w:r>
                                  <w:r>
                                    <w:t xml:space="preserve">) </w:t>
                                  </w:r>
                                  <w:r w:rsidRPr="00D31C96">
                                    <w:t>4493</w:t>
                                  </w:r>
                                  <w:r>
                                    <w:t xml:space="preserve"> </w:t>
                                  </w:r>
                                  <w:r w:rsidRPr="00D31C96">
                                    <w:t>49636</w:t>
                                  </w:r>
                                </w:p>
                                <w:p w14:paraId="7C92EFCB" w14:textId="77777777" w:rsidR="00457610" w:rsidRDefault="00457610"/>
                                <w:p w14:paraId="056EA562" w14:textId="3A59A299" w:rsidR="00613409" w:rsidRDefault="00613409" w:rsidP="00613409"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Realsim</w:t>
                                  </w:r>
                                  <w:proofErr w:type="spellEnd"/>
                                </w:p>
                                <w:p w14:paraId="5945B8E6" w14:textId="77777777" w:rsidR="00613409" w:rsidRDefault="00613409">
                                  <w:r>
                                    <w:t>Gavin Duffy</w:t>
                                  </w:r>
                                </w:p>
                                <w:p w14:paraId="20D2C79B" w14:textId="42AF81D5" w:rsidR="00613409" w:rsidRDefault="006555FF">
                                  <w:r w:rsidRPr="004B0E15">
                                    <w:t>(</w:t>
                                  </w:r>
                                  <w:r>
                                    <w:t>353</w:t>
                                  </w:r>
                                  <w:r w:rsidRPr="004B0E15">
                                    <w:t xml:space="preserve">) </w:t>
                                  </w:r>
                                  <w:r w:rsidR="00613409">
                                    <w:t>86 396 2245</w:t>
                                  </w:r>
                                </w:p>
                              </w:tc>
                            </w:tr>
                          </w:tbl>
                          <w:p w14:paraId="2C8F31FD" w14:textId="77777777" w:rsidR="00457610" w:rsidRDefault="00457610" w:rsidP="00457610"/>
                          <w:p w14:paraId="0C7D7F72" w14:textId="77777777" w:rsidR="00457610" w:rsidRDefault="00457610" w:rsidP="00457610"/>
                          <w:p w14:paraId="458EE54C" w14:textId="77777777" w:rsidR="00457610" w:rsidRDefault="00457610" w:rsidP="00457610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br/>
              <w:t>References</w:t>
            </w:r>
          </w:p>
        </w:tc>
      </w:tr>
    </w:tbl>
    <w:p w14:paraId="5ED975A6" w14:textId="77777777" w:rsidR="00EA03CC" w:rsidRDefault="00EA03CC"/>
    <w:p w14:paraId="47DE4A65" w14:textId="6C9CE268" w:rsidR="007453AF" w:rsidRDefault="007453AF" w:rsidP="009468BA">
      <w:pPr>
        <w:tabs>
          <w:tab w:val="left" w:pos="990"/>
        </w:tabs>
      </w:pPr>
      <w:bookmarkStart w:id="1" w:name="_Hlk88333454"/>
    </w:p>
    <w:bookmarkEnd w:id="1"/>
    <w:bookmarkEnd w:id="0"/>
    <w:p w14:paraId="0C337F68" w14:textId="042E2F09" w:rsidR="00724461" w:rsidRPr="00FA4279" w:rsidRDefault="00724461" w:rsidP="00FA4279"/>
    <w:sectPr w:rsidR="00724461" w:rsidRPr="00FA4279" w:rsidSect="00E05E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52869" w14:textId="77777777" w:rsidR="00F13716" w:rsidRDefault="00F13716" w:rsidP="000C45FF">
      <w:r>
        <w:separator/>
      </w:r>
    </w:p>
  </w:endnote>
  <w:endnote w:type="continuationSeparator" w:id="0">
    <w:p w14:paraId="62CA809E" w14:textId="77777777" w:rsidR="00F13716" w:rsidRDefault="00F1371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3B7E" w14:textId="77777777" w:rsidR="00F13716" w:rsidRDefault="00F13716" w:rsidP="000C45FF">
      <w:r>
        <w:separator/>
      </w:r>
    </w:p>
  </w:footnote>
  <w:footnote w:type="continuationSeparator" w:id="0">
    <w:p w14:paraId="189B797D" w14:textId="77777777" w:rsidR="00F13716" w:rsidRDefault="00F13716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7964"/>
    <w:multiLevelType w:val="hybridMultilevel"/>
    <w:tmpl w:val="7D662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74D"/>
    <w:multiLevelType w:val="hybridMultilevel"/>
    <w:tmpl w:val="4FEA5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803CF"/>
    <w:multiLevelType w:val="hybridMultilevel"/>
    <w:tmpl w:val="AEBAA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B162E"/>
    <w:multiLevelType w:val="hybridMultilevel"/>
    <w:tmpl w:val="09707578"/>
    <w:lvl w:ilvl="0" w:tplc="083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3C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3C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3C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3C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3C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3C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3C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3C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4AB94D2E"/>
    <w:multiLevelType w:val="hybridMultilevel"/>
    <w:tmpl w:val="5AD05EC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FA666DD"/>
    <w:multiLevelType w:val="hybridMultilevel"/>
    <w:tmpl w:val="DCC4F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240FA"/>
    <w:multiLevelType w:val="hybridMultilevel"/>
    <w:tmpl w:val="13DAE8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0830804">
    <w:abstractNumId w:val="0"/>
  </w:num>
  <w:num w:numId="2" w16cid:durableId="1790202736">
    <w:abstractNumId w:val="6"/>
  </w:num>
  <w:num w:numId="3" w16cid:durableId="1975013955">
    <w:abstractNumId w:val="5"/>
  </w:num>
  <w:num w:numId="4" w16cid:durableId="1025207576">
    <w:abstractNumId w:val="2"/>
  </w:num>
  <w:num w:numId="5" w16cid:durableId="510140790">
    <w:abstractNumId w:val="1"/>
  </w:num>
  <w:num w:numId="6" w16cid:durableId="979190850">
    <w:abstractNumId w:val="4"/>
  </w:num>
  <w:num w:numId="7" w16cid:durableId="1000044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635"/>
    <w:rsid w:val="00036450"/>
    <w:rsid w:val="00060C99"/>
    <w:rsid w:val="00061E71"/>
    <w:rsid w:val="00084BDD"/>
    <w:rsid w:val="00087D9C"/>
    <w:rsid w:val="00094499"/>
    <w:rsid w:val="000A16B6"/>
    <w:rsid w:val="000C45FF"/>
    <w:rsid w:val="000E3FD1"/>
    <w:rsid w:val="000F0378"/>
    <w:rsid w:val="000F0B65"/>
    <w:rsid w:val="00111139"/>
    <w:rsid w:val="00112054"/>
    <w:rsid w:val="001474A0"/>
    <w:rsid w:val="001525E1"/>
    <w:rsid w:val="00161FEF"/>
    <w:rsid w:val="00164347"/>
    <w:rsid w:val="00166DCD"/>
    <w:rsid w:val="00180329"/>
    <w:rsid w:val="0019001F"/>
    <w:rsid w:val="00192440"/>
    <w:rsid w:val="001927CD"/>
    <w:rsid w:val="001A74A5"/>
    <w:rsid w:val="001B2ABD"/>
    <w:rsid w:val="001C0B48"/>
    <w:rsid w:val="001E0391"/>
    <w:rsid w:val="001E1759"/>
    <w:rsid w:val="001F1ECC"/>
    <w:rsid w:val="00203ACA"/>
    <w:rsid w:val="002400EB"/>
    <w:rsid w:val="00253620"/>
    <w:rsid w:val="00256CF7"/>
    <w:rsid w:val="00281FD5"/>
    <w:rsid w:val="00295D8D"/>
    <w:rsid w:val="002B54C2"/>
    <w:rsid w:val="002D542D"/>
    <w:rsid w:val="002E5306"/>
    <w:rsid w:val="0030481B"/>
    <w:rsid w:val="003156FC"/>
    <w:rsid w:val="00320635"/>
    <w:rsid w:val="003254B5"/>
    <w:rsid w:val="0033217A"/>
    <w:rsid w:val="00332D45"/>
    <w:rsid w:val="00340B54"/>
    <w:rsid w:val="0037121F"/>
    <w:rsid w:val="00387771"/>
    <w:rsid w:val="003A6B7D"/>
    <w:rsid w:val="003B06CA"/>
    <w:rsid w:val="003E51E5"/>
    <w:rsid w:val="004071FC"/>
    <w:rsid w:val="0041443E"/>
    <w:rsid w:val="0042254B"/>
    <w:rsid w:val="00445947"/>
    <w:rsid w:val="00457610"/>
    <w:rsid w:val="00462234"/>
    <w:rsid w:val="004813B3"/>
    <w:rsid w:val="00496591"/>
    <w:rsid w:val="004B0E15"/>
    <w:rsid w:val="004C63E4"/>
    <w:rsid w:val="004D3011"/>
    <w:rsid w:val="00501A55"/>
    <w:rsid w:val="005262AC"/>
    <w:rsid w:val="00547C1E"/>
    <w:rsid w:val="005839D8"/>
    <w:rsid w:val="005A75A0"/>
    <w:rsid w:val="005A793B"/>
    <w:rsid w:val="005B5104"/>
    <w:rsid w:val="005E2B27"/>
    <w:rsid w:val="005E39D5"/>
    <w:rsid w:val="00600670"/>
    <w:rsid w:val="00613409"/>
    <w:rsid w:val="00615AD2"/>
    <w:rsid w:val="0062123A"/>
    <w:rsid w:val="006338BD"/>
    <w:rsid w:val="00646E75"/>
    <w:rsid w:val="006528FC"/>
    <w:rsid w:val="006555FF"/>
    <w:rsid w:val="006771D0"/>
    <w:rsid w:val="006B0791"/>
    <w:rsid w:val="006B0EBA"/>
    <w:rsid w:val="006F735F"/>
    <w:rsid w:val="00715FCB"/>
    <w:rsid w:val="00716A89"/>
    <w:rsid w:val="00724461"/>
    <w:rsid w:val="00727840"/>
    <w:rsid w:val="00743101"/>
    <w:rsid w:val="007453AF"/>
    <w:rsid w:val="00760FD9"/>
    <w:rsid w:val="007775E1"/>
    <w:rsid w:val="00783D4B"/>
    <w:rsid w:val="00786156"/>
    <w:rsid w:val="007867A0"/>
    <w:rsid w:val="007927F5"/>
    <w:rsid w:val="007A2E95"/>
    <w:rsid w:val="007D5E0D"/>
    <w:rsid w:val="007E0EC1"/>
    <w:rsid w:val="00802CA0"/>
    <w:rsid w:val="00836049"/>
    <w:rsid w:val="008403B6"/>
    <w:rsid w:val="0084347C"/>
    <w:rsid w:val="008512EF"/>
    <w:rsid w:val="00856E17"/>
    <w:rsid w:val="00884F39"/>
    <w:rsid w:val="0088689E"/>
    <w:rsid w:val="008C76E7"/>
    <w:rsid w:val="008D5277"/>
    <w:rsid w:val="00913AB8"/>
    <w:rsid w:val="009260CD"/>
    <w:rsid w:val="009468BA"/>
    <w:rsid w:val="00952C25"/>
    <w:rsid w:val="009920D6"/>
    <w:rsid w:val="009B5C5D"/>
    <w:rsid w:val="009E2CCC"/>
    <w:rsid w:val="009F4921"/>
    <w:rsid w:val="009F4DE8"/>
    <w:rsid w:val="00A2118D"/>
    <w:rsid w:val="00A27110"/>
    <w:rsid w:val="00A6606D"/>
    <w:rsid w:val="00A709F6"/>
    <w:rsid w:val="00A9129C"/>
    <w:rsid w:val="00AA573A"/>
    <w:rsid w:val="00AD76E2"/>
    <w:rsid w:val="00B20152"/>
    <w:rsid w:val="00B237FA"/>
    <w:rsid w:val="00B26142"/>
    <w:rsid w:val="00B359E4"/>
    <w:rsid w:val="00B44927"/>
    <w:rsid w:val="00B57D98"/>
    <w:rsid w:val="00B70850"/>
    <w:rsid w:val="00BB005F"/>
    <w:rsid w:val="00C066B6"/>
    <w:rsid w:val="00C37BA1"/>
    <w:rsid w:val="00C4674C"/>
    <w:rsid w:val="00C506CF"/>
    <w:rsid w:val="00C56534"/>
    <w:rsid w:val="00C72BED"/>
    <w:rsid w:val="00C76F6C"/>
    <w:rsid w:val="00C7765B"/>
    <w:rsid w:val="00C9578B"/>
    <w:rsid w:val="00CB0055"/>
    <w:rsid w:val="00CC5B4C"/>
    <w:rsid w:val="00CD3309"/>
    <w:rsid w:val="00CD3C9F"/>
    <w:rsid w:val="00D2522B"/>
    <w:rsid w:val="00D31C96"/>
    <w:rsid w:val="00D422DE"/>
    <w:rsid w:val="00D44C95"/>
    <w:rsid w:val="00D5459D"/>
    <w:rsid w:val="00DA1C50"/>
    <w:rsid w:val="00DA1F4D"/>
    <w:rsid w:val="00DD172A"/>
    <w:rsid w:val="00DE6024"/>
    <w:rsid w:val="00E05E06"/>
    <w:rsid w:val="00E10829"/>
    <w:rsid w:val="00E2120E"/>
    <w:rsid w:val="00E25A26"/>
    <w:rsid w:val="00E30975"/>
    <w:rsid w:val="00E33A06"/>
    <w:rsid w:val="00E4381A"/>
    <w:rsid w:val="00E506D9"/>
    <w:rsid w:val="00E55D74"/>
    <w:rsid w:val="00E85B36"/>
    <w:rsid w:val="00EA03CC"/>
    <w:rsid w:val="00EB04CE"/>
    <w:rsid w:val="00EC1F7B"/>
    <w:rsid w:val="00F13716"/>
    <w:rsid w:val="00F60274"/>
    <w:rsid w:val="00F77FB9"/>
    <w:rsid w:val="00F94E3B"/>
    <w:rsid w:val="00FA4279"/>
    <w:rsid w:val="00FB068F"/>
    <w:rsid w:val="00FB17BB"/>
    <w:rsid w:val="00FC33C8"/>
    <w:rsid w:val="00FE43E0"/>
    <w:rsid w:val="00FF2226"/>
    <w:rsid w:val="00FF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1D2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63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347C"/>
    <w:pPr>
      <w:spacing w:after="160" w:line="259" w:lineRule="auto"/>
      <w:ind w:left="720"/>
      <w:contextualSpacing/>
    </w:pPr>
    <w:rPr>
      <w:rFonts w:eastAsiaTheme="minorHAnsi"/>
      <w:sz w:val="22"/>
      <w:lang w:val="en-GB" w:eastAsia="en-US"/>
    </w:rPr>
  </w:style>
  <w:style w:type="character" w:customStyle="1" w:styleId="oi732d6d">
    <w:name w:val="oi732d6d"/>
    <w:basedOn w:val="DefaultParagraphFont"/>
    <w:rsid w:val="004B0E15"/>
  </w:style>
  <w:style w:type="paragraph" w:styleId="Revision">
    <w:name w:val="Revision"/>
    <w:hidden/>
    <w:uiPriority w:val="99"/>
    <w:semiHidden/>
    <w:rsid w:val="00913AB8"/>
    <w:rPr>
      <w:sz w:val="18"/>
      <w:szCs w:val="22"/>
    </w:rPr>
  </w:style>
  <w:style w:type="paragraph" w:styleId="NormalWeb">
    <w:name w:val="Normal (Web)"/>
    <w:basedOn w:val="Normal"/>
    <w:uiPriority w:val="99"/>
    <w:unhideWhenUsed/>
    <w:rsid w:val="007244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B1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5526">
                      <w:marLeft w:val="-9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4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3857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acebook.com/magdalen.kelly.1?__cft__%5b0%5d=AZU6ky145qr8MKuuCNG0AIfDbN-0_qdY4rKTRhxlBCTFMWQWGReHXkQ3zdcios4RP9I8vJBRL2SqOxwEiargB490DHCrMsXv06c0ob38H_X7FvDEweorckC6lJt9FXjg36NLSmgJ3R_aUcRiNGqCXjocIEL1W7s2WkdatjHRpNqZwA&amp;__tn__=-a%5d-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acebook.com/magdalen.kelly.1?__cft__%5b0%5d=AZU6ky145qr8MKuuCNG0AIfDbN-0_qdY4rKTRhxlBCTFMWQWGReHXkQ3zdcios4RP9I8vJBRL2SqOxwEiargB490DHCrMsXv06c0ob38H_X7FvDEweorckC6lJt9FXjg36NLSmgJ3R_aUcRiNGqCXjocIEL1W7s2WkdatjHRpNqZwA&amp;__tn__=-a%5d-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opyxel.github.io/LorcansPortfolio/Portfolio/index.html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3A9223DB27426D84F6D0A2E8309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152B5-CC73-4E5D-BFB8-C27E88D76548}"/>
      </w:docPartPr>
      <w:docPartBody>
        <w:p w:rsidR="001166BF" w:rsidRDefault="000A17FD" w:rsidP="000A17FD">
          <w:pPr>
            <w:pStyle w:val="AC3A9223DB27426D84F6D0A2E830972D"/>
          </w:pPr>
          <w:r w:rsidRPr="00CB0055">
            <w:t>Contact</w:t>
          </w:r>
        </w:p>
      </w:docPartBody>
    </w:docPart>
    <w:docPart>
      <w:docPartPr>
        <w:name w:val="24681006033941BC9CF1493166DB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ACA59-A3F0-4F4D-BBAE-562460D72A99}"/>
      </w:docPartPr>
      <w:docPartBody>
        <w:p w:rsidR="001166BF" w:rsidRDefault="000A17FD" w:rsidP="000A17FD">
          <w:pPr>
            <w:pStyle w:val="24681006033941BC9CF1493166DB742D"/>
          </w:pPr>
          <w:r w:rsidRPr="004D3011">
            <w:t>PHONE:</w:t>
          </w:r>
        </w:p>
      </w:docPartBody>
    </w:docPart>
    <w:docPart>
      <w:docPartPr>
        <w:name w:val="B546AF44694C4E6DBA7019977C226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C5A7E-C2E1-452F-B9E9-475AFEFA2260}"/>
      </w:docPartPr>
      <w:docPartBody>
        <w:p w:rsidR="001166BF" w:rsidRDefault="000A17FD" w:rsidP="000A17FD">
          <w:pPr>
            <w:pStyle w:val="B546AF44694C4E6DBA7019977C226EDE"/>
          </w:pPr>
          <w:r w:rsidRPr="004D3011">
            <w:t>EMAIL:</w:t>
          </w:r>
        </w:p>
      </w:docPartBody>
    </w:docPart>
    <w:docPart>
      <w:docPartPr>
        <w:name w:val="5025ACB7090346CF977901C0B0864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032AD-A2E8-48CC-B3BA-EDDB796FFB25}"/>
      </w:docPartPr>
      <w:docPartBody>
        <w:p w:rsidR="001166BF" w:rsidRDefault="000A17FD" w:rsidP="000A17FD">
          <w:pPr>
            <w:pStyle w:val="5025ACB7090346CF977901C0B0864384"/>
          </w:pPr>
          <w:r w:rsidRPr="00036450">
            <w:t>EDUCATION</w:t>
          </w:r>
        </w:p>
      </w:docPartBody>
    </w:docPart>
    <w:docPart>
      <w:docPartPr>
        <w:name w:val="4AA8E0675E484C1CB9A33C3AF220E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EE769-0AE8-4857-A08E-E1778B5242E5}"/>
      </w:docPartPr>
      <w:docPartBody>
        <w:p w:rsidR="001166BF" w:rsidRDefault="000A17FD" w:rsidP="000A17FD">
          <w:pPr>
            <w:pStyle w:val="4AA8E0675E484C1CB9A33C3AF220EB23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E85"/>
    <w:rsid w:val="000A17FD"/>
    <w:rsid w:val="001166BF"/>
    <w:rsid w:val="0014055A"/>
    <w:rsid w:val="001E6608"/>
    <w:rsid w:val="002B21EB"/>
    <w:rsid w:val="003B5874"/>
    <w:rsid w:val="003E3B4A"/>
    <w:rsid w:val="00445E19"/>
    <w:rsid w:val="004B4A03"/>
    <w:rsid w:val="005303DC"/>
    <w:rsid w:val="00547A61"/>
    <w:rsid w:val="006C0E42"/>
    <w:rsid w:val="006E5454"/>
    <w:rsid w:val="0084579B"/>
    <w:rsid w:val="008478A4"/>
    <w:rsid w:val="008D60EA"/>
    <w:rsid w:val="00993E2F"/>
    <w:rsid w:val="009C3D12"/>
    <w:rsid w:val="00C104F7"/>
    <w:rsid w:val="00C60904"/>
    <w:rsid w:val="00C81451"/>
    <w:rsid w:val="00D66E85"/>
    <w:rsid w:val="00E603C6"/>
    <w:rsid w:val="00EC5731"/>
    <w:rsid w:val="00EF056C"/>
    <w:rsid w:val="00EF64F2"/>
    <w:rsid w:val="00FE1478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E545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545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C3A9223DB27426D84F6D0A2E830972D">
    <w:name w:val="AC3A9223DB27426D84F6D0A2E830972D"/>
    <w:rsid w:val="000A17FD"/>
  </w:style>
  <w:style w:type="paragraph" w:customStyle="1" w:styleId="24681006033941BC9CF1493166DB742D">
    <w:name w:val="24681006033941BC9CF1493166DB742D"/>
    <w:rsid w:val="000A17FD"/>
  </w:style>
  <w:style w:type="paragraph" w:customStyle="1" w:styleId="B546AF44694C4E6DBA7019977C226EDE">
    <w:name w:val="B546AF44694C4E6DBA7019977C226EDE"/>
    <w:rsid w:val="000A17FD"/>
  </w:style>
  <w:style w:type="paragraph" w:customStyle="1" w:styleId="5025ACB7090346CF977901C0B0864384">
    <w:name w:val="5025ACB7090346CF977901C0B0864384"/>
    <w:rsid w:val="000A17FD"/>
  </w:style>
  <w:style w:type="paragraph" w:customStyle="1" w:styleId="4AA8E0675E484C1CB9A33C3AF220EB23">
    <w:name w:val="4AA8E0675E484C1CB9A33C3AF220EB23"/>
    <w:rsid w:val="000A17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5451E4-BDEA-429B-BDAB-E6FA72F008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2021-10-19T18:33:00Z</dcterms:created>
  <dcterms:modified xsi:type="dcterms:W3CDTF">2022-09-25T14:13:00Z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